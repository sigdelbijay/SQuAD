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FBCE" w14:textId="77777777" w:rsidR="00E64456" w:rsidRDefault="00E524A8" w:rsidP="0038652D">
      <w:pPr>
        <w:pStyle w:val="Title"/>
      </w:pPr>
      <w:r>
        <w:t>Master Thesis Report</w:t>
      </w:r>
    </w:p>
    <w:p w14:paraId="0AC2D7F2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68DC4264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6FE304AD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73374FAA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2BF81F79" w14:textId="77777777" w:rsidR="00E219DC" w:rsidRDefault="00392E08" w:rsidP="00B83AB0">
            <w:r>
              <w:t>Prepared By</w:t>
            </w:r>
          </w:p>
        </w:tc>
      </w:tr>
      <w:tr w:rsidR="00E219DC" w14:paraId="771008F4" w14:textId="77777777" w:rsidTr="005C4039">
        <w:trPr>
          <w:trHeight w:val="331"/>
        </w:trPr>
        <w:tc>
          <w:tcPr>
            <w:tcW w:w="2750" w:type="dxa"/>
          </w:tcPr>
          <w:p w14:paraId="64EBE392" w14:textId="77777777" w:rsidR="00E219DC" w:rsidRPr="003C3319" w:rsidRDefault="00E524A8" w:rsidP="00B83AB0">
            <w:r>
              <w:t>25/09/2019</w:t>
            </w:r>
          </w:p>
        </w:tc>
        <w:tc>
          <w:tcPr>
            <w:tcW w:w="3658" w:type="dxa"/>
          </w:tcPr>
          <w:p w14:paraId="488651CC" w14:textId="427281A9" w:rsidR="00E219DC" w:rsidRDefault="003E5DAA" w:rsidP="00B83AB0">
            <w:r>
              <w:t xml:space="preserve">Build new </w:t>
            </w:r>
            <w:proofErr w:type="spellStart"/>
            <w:r>
              <w:t>SQuAD</w:t>
            </w:r>
            <w:proofErr w:type="spellEnd"/>
            <w:r>
              <w:t xml:space="preserve"> dataset with </w:t>
            </w:r>
            <w:proofErr w:type="spellStart"/>
            <w:r w:rsidR="009B7AD6">
              <w:t>Conceptnet</w:t>
            </w:r>
            <w:proofErr w:type="spellEnd"/>
            <w:r w:rsidR="009B7AD6">
              <w:t xml:space="preserve"> and verify it with BERT</w:t>
            </w:r>
            <w:bookmarkStart w:id="0" w:name="_GoBack"/>
            <w:bookmarkEnd w:id="0"/>
          </w:p>
        </w:tc>
        <w:tc>
          <w:tcPr>
            <w:tcW w:w="3672" w:type="dxa"/>
          </w:tcPr>
          <w:p w14:paraId="63FCDF51" w14:textId="77777777" w:rsidR="00E219DC" w:rsidRDefault="00E524A8" w:rsidP="007455C5">
            <w:proofErr w:type="spellStart"/>
            <w:r>
              <w:t>Gongqi</w:t>
            </w:r>
            <w:proofErr w:type="spellEnd"/>
            <w:r>
              <w:t xml:space="preserve"> Lin</w:t>
            </w:r>
          </w:p>
        </w:tc>
      </w:tr>
    </w:tbl>
    <w:p w14:paraId="3D347360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sdt>
      <w:sdtPr>
        <w:id w:val="-39899242"/>
        <w:placeholder>
          <w:docPart w:val="731A83A231FC6A499585F9D0ECFD72A0"/>
        </w:placeholder>
        <w:temporary/>
        <w:showingPlcHdr/>
        <w15:appearance w15:val="hidden"/>
      </w:sdtPr>
      <w:sdtEndPr/>
      <w:sdtContent>
        <w:p w14:paraId="203AF1BC" w14:textId="77777777" w:rsidR="00FF7EBE" w:rsidRDefault="00FF7EBE" w:rsidP="00F0767F">
          <w:r w:rsidRPr="00607D89">
            <w:t>To get started right away, just tap any placeholder text (such as this) and start typing to replace it with your own.</w:t>
          </w:r>
        </w:p>
      </w:sdtContent>
    </w:sdt>
    <w:p w14:paraId="10587432" w14:textId="77777777"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00C0969E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2C6E4CCD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1E851583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72970F8A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283C0FE1" w14:textId="77777777" w:rsidR="008A2200" w:rsidRDefault="00984AEB" w:rsidP="0013652A">
            <w:r>
              <w:t>status</w:t>
            </w:r>
          </w:p>
        </w:tc>
        <w:tc>
          <w:tcPr>
            <w:tcW w:w="2520" w:type="dxa"/>
          </w:tcPr>
          <w:p w14:paraId="2339F033" w14:textId="77777777" w:rsidR="008A2200" w:rsidRDefault="00B83AB0" w:rsidP="0013652A">
            <w:r>
              <w:t>notes</w:t>
            </w:r>
          </w:p>
        </w:tc>
      </w:tr>
      <w:tr w:rsidR="008A2200" w14:paraId="5E5CBDB0" w14:textId="77777777" w:rsidTr="008A2200">
        <w:trPr>
          <w:trHeight w:val="331"/>
        </w:trPr>
        <w:tc>
          <w:tcPr>
            <w:tcW w:w="2520" w:type="dxa"/>
          </w:tcPr>
          <w:p w14:paraId="775EE6D0" w14:textId="77777777" w:rsidR="008A2200" w:rsidRDefault="008A2200" w:rsidP="0013652A"/>
        </w:tc>
        <w:tc>
          <w:tcPr>
            <w:tcW w:w="1008" w:type="dxa"/>
          </w:tcPr>
          <w:p w14:paraId="0EC9BB58" w14:textId="77777777" w:rsidR="008A2200" w:rsidRDefault="008A2200" w:rsidP="0013652A"/>
        </w:tc>
        <w:tc>
          <w:tcPr>
            <w:tcW w:w="2016" w:type="dxa"/>
          </w:tcPr>
          <w:p w14:paraId="6C24CEB2" w14:textId="77777777" w:rsidR="008A2200" w:rsidRDefault="008A2200" w:rsidP="0013652A"/>
        </w:tc>
        <w:tc>
          <w:tcPr>
            <w:tcW w:w="2016" w:type="dxa"/>
          </w:tcPr>
          <w:p w14:paraId="5B1A778D" w14:textId="77777777" w:rsidR="008A2200" w:rsidRDefault="008A2200" w:rsidP="0013652A"/>
        </w:tc>
        <w:tc>
          <w:tcPr>
            <w:tcW w:w="2520" w:type="dxa"/>
          </w:tcPr>
          <w:p w14:paraId="216943DA" w14:textId="77777777" w:rsidR="008A2200" w:rsidRDefault="008A2200" w:rsidP="0013652A"/>
        </w:tc>
      </w:tr>
      <w:tr w:rsidR="008A2200" w14:paraId="1A84D692" w14:textId="77777777" w:rsidTr="008A2200">
        <w:trPr>
          <w:trHeight w:val="331"/>
        </w:trPr>
        <w:tc>
          <w:tcPr>
            <w:tcW w:w="2520" w:type="dxa"/>
          </w:tcPr>
          <w:p w14:paraId="26E5EB52" w14:textId="77777777" w:rsidR="008A2200" w:rsidRDefault="008A2200" w:rsidP="0013652A"/>
        </w:tc>
        <w:tc>
          <w:tcPr>
            <w:tcW w:w="1008" w:type="dxa"/>
          </w:tcPr>
          <w:p w14:paraId="5D816F38" w14:textId="77777777" w:rsidR="008A2200" w:rsidRDefault="008A2200" w:rsidP="0013652A"/>
        </w:tc>
        <w:tc>
          <w:tcPr>
            <w:tcW w:w="2016" w:type="dxa"/>
          </w:tcPr>
          <w:p w14:paraId="4994ADA8" w14:textId="77777777" w:rsidR="008A2200" w:rsidRDefault="008A2200" w:rsidP="0013652A"/>
        </w:tc>
        <w:tc>
          <w:tcPr>
            <w:tcW w:w="2016" w:type="dxa"/>
          </w:tcPr>
          <w:p w14:paraId="67D6D89A" w14:textId="77777777" w:rsidR="008A2200" w:rsidRDefault="008A2200" w:rsidP="0013652A"/>
        </w:tc>
        <w:tc>
          <w:tcPr>
            <w:tcW w:w="2520" w:type="dxa"/>
          </w:tcPr>
          <w:p w14:paraId="38406C3B" w14:textId="77777777" w:rsidR="008A2200" w:rsidRDefault="008A2200" w:rsidP="0013652A"/>
        </w:tc>
      </w:tr>
      <w:tr w:rsidR="00564916" w14:paraId="29FE45B0" w14:textId="77777777" w:rsidTr="008A2200">
        <w:trPr>
          <w:trHeight w:val="331"/>
        </w:trPr>
        <w:tc>
          <w:tcPr>
            <w:tcW w:w="2520" w:type="dxa"/>
          </w:tcPr>
          <w:p w14:paraId="75286F49" w14:textId="77777777" w:rsidR="00564916" w:rsidRDefault="00564916" w:rsidP="0013652A"/>
        </w:tc>
        <w:tc>
          <w:tcPr>
            <w:tcW w:w="1008" w:type="dxa"/>
          </w:tcPr>
          <w:p w14:paraId="2B4231F7" w14:textId="77777777" w:rsidR="00564916" w:rsidRDefault="00564916" w:rsidP="0013652A"/>
        </w:tc>
        <w:tc>
          <w:tcPr>
            <w:tcW w:w="2016" w:type="dxa"/>
          </w:tcPr>
          <w:p w14:paraId="2583A0AE" w14:textId="77777777" w:rsidR="00564916" w:rsidRDefault="00564916" w:rsidP="0013652A"/>
        </w:tc>
        <w:tc>
          <w:tcPr>
            <w:tcW w:w="2016" w:type="dxa"/>
          </w:tcPr>
          <w:p w14:paraId="45B805C8" w14:textId="77777777" w:rsidR="00564916" w:rsidRDefault="00564916" w:rsidP="0013652A"/>
        </w:tc>
        <w:tc>
          <w:tcPr>
            <w:tcW w:w="2520" w:type="dxa"/>
          </w:tcPr>
          <w:p w14:paraId="3FC2A9F0" w14:textId="77777777" w:rsidR="00564916" w:rsidRDefault="00564916" w:rsidP="0013652A"/>
        </w:tc>
      </w:tr>
      <w:tr w:rsidR="008A2200" w14:paraId="6166491A" w14:textId="77777777" w:rsidTr="008A2200">
        <w:trPr>
          <w:trHeight w:val="331"/>
        </w:trPr>
        <w:tc>
          <w:tcPr>
            <w:tcW w:w="2520" w:type="dxa"/>
          </w:tcPr>
          <w:p w14:paraId="1AC44130" w14:textId="77777777" w:rsidR="008A2200" w:rsidRDefault="008A2200" w:rsidP="0013652A"/>
        </w:tc>
        <w:tc>
          <w:tcPr>
            <w:tcW w:w="1008" w:type="dxa"/>
          </w:tcPr>
          <w:p w14:paraId="76059684" w14:textId="77777777" w:rsidR="008A2200" w:rsidRDefault="008A2200" w:rsidP="0013652A"/>
        </w:tc>
        <w:tc>
          <w:tcPr>
            <w:tcW w:w="2016" w:type="dxa"/>
          </w:tcPr>
          <w:p w14:paraId="4F6C3C1D" w14:textId="77777777" w:rsidR="008A2200" w:rsidRDefault="008A2200" w:rsidP="0013652A"/>
        </w:tc>
        <w:tc>
          <w:tcPr>
            <w:tcW w:w="2016" w:type="dxa"/>
          </w:tcPr>
          <w:p w14:paraId="064B0F9D" w14:textId="77777777" w:rsidR="008A2200" w:rsidRDefault="008A2200" w:rsidP="0013652A"/>
        </w:tc>
        <w:tc>
          <w:tcPr>
            <w:tcW w:w="2520" w:type="dxa"/>
          </w:tcPr>
          <w:p w14:paraId="08A29CCE" w14:textId="77777777" w:rsidR="008A2200" w:rsidRDefault="008A2200" w:rsidP="0013652A"/>
        </w:tc>
      </w:tr>
    </w:tbl>
    <w:p w14:paraId="2C0F421D" w14:textId="77777777" w:rsidR="008A2200" w:rsidRPr="0044378E" w:rsidRDefault="00E524A8" w:rsidP="00EC0CF1">
      <w:pPr>
        <w:pStyle w:val="Heading1"/>
      </w:pPr>
      <w:r>
        <w:t>problem</w:t>
      </w:r>
      <w:r w:rsidR="008A2200"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1564FEA4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606819F1" w14:textId="77777777" w:rsidR="00EC1F4E" w:rsidRDefault="00B83AB0" w:rsidP="0013652A">
            <w:r>
              <w:t>category</w:t>
            </w:r>
          </w:p>
        </w:tc>
        <w:tc>
          <w:tcPr>
            <w:tcW w:w="2016" w:type="dxa"/>
          </w:tcPr>
          <w:p w14:paraId="14B8105D" w14:textId="77777777" w:rsidR="00EC1F4E" w:rsidRDefault="00E524A8" w:rsidP="0013652A">
            <w:r>
              <w:t>problem</w:t>
            </w:r>
          </w:p>
        </w:tc>
        <w:tc>
          <w:tcPr>
            <w:tcW w:w="1512" w:type="dxa"/>
          </w:tcPr>
          <w:p w14:paraId="74588325" w14:textId="77777777" w:rsidR="00EC1F4E" w:rsidRDefault="00E524A8" w:rsidP="0013652A">
            <w:r>
              <w:t>reason</w:t>
            </w:r>
          </w:p>
        </w:tc>
        <w:tc>
          <w:tcPr>
            <w:tcW w:w="1512" w:type="dxa"/>
          </w:tcPr>
          <w:p w14:paraId="02AC0799" w14:textId="77777777" w:rsidR="00EC1F4E" w:rsidRDefault="00B83AB0" w:rsidP="0013652A">
            <w:r>
              <w:t>on track?</w:t>
            </w:r>
          </w:p>
        </w:tc>
        <w:tc>
          <w:tcPr>
            <w:tcW w:w="2520" w:type="dxa"/>
          </w:tcPr>
          <w:p w14:paraId="1CAC3474" w14:textId="77777777" w:rsidR="00EC1F4E" w:rsidRDefault="00B83AB0" w:rsidP="0013652A">
            <w:r>
              <w:t>notes</w:t>
            </w:r>
          </w:p>
        </w:tc>
      </w:tr>
      <w:tr w:rsidR="00EC1F4E" w14:paraId="6DA64F4C" w14:textId="77777777" w:rsidTr="00CA4D00">
        <w:trPr>
          <w:trHeight w:val="331"/>
        </w:trPr>
        <w:tc>
          <w:tcPr>
            <w:tcW w:w="2520" w:type="dxa"/>
          </w:tcPr>
          <w:p w14:paraId="5E89A268" w14:textId="77777777" w:rsidR="00EC1F4E" w:rsidRDefault="00EC1F4E" w:rsidP="0013652A"/>
        </w:tc>
        <w:tc>
          <w:tcPr>
            <w:tcW w:w="2016" w:type="dxa"/>
          </w:tcPr>
          <w:p w14:paraId="61285EE6" w14:textId="77777777" w:rsidR="00EC1F4E" w:rsidRDefault="00EC1F4E" w:rsidP="0013652A"/>
        </w:tc>
        <w:tc>
          <w:tcPr>
            <w:tcW w:w="1512" w:type="dxa"/>
          </w:tcPr>
          <w:p w14:paraId="64CD85B4" w14:textId="77777777" w:rsidR="00EC1F4E" w:rsidRDefault="00EC1F4E" w:rsidP="0013652A"/>
        </w:tc>
        <w:tc>
          <w:tcPr>
            <w:tcW w:w="1512" w:type="dxa"/>
          </w:tcPr>
          <w:p w14:paraId="3B8F36AA" w14:textId="77777777" w:rsidR="00EC1F4E" w:rsidRDefault="00EC1F4E" w:rsidP="0013652A"/>
        </w:tc>
        <w:tc>
          <w:tcPr>
            <w:tcW w:w="2520" w:type="dxa"/>
          </w:tcPr>
          <w:p w14:paraId="0030DD4C" w14:textId="77777777" w:rsidR="00EC1F4E" w:rsidRDefault="00EC1F4E" w:rsidP="0013652A"/>
        </w:tc>
      </w:tr>
      <w:tr w:rsidR="00564916" w14:paraId="490BAEA4" w14:textId="77777777" w:rsidTr="00CA4D00">
        <w:trPr>
          <w:trHeight w:val="331"/>
        </w:trPr>
        <w:tc>
          <w:tcPr>
            <w:tcW w:w="2520" w:type="dxa"/>
          </w:tcPr>
          <w:p w14:paraId="203D1AA3" w14:textId="77777777" w:rsidR="00564916" w:rsidRDefault="00564916" w:rsidP="0013652A"/>
        </w:tc>
        <w:tc>
          <w:tcPr>
            <w:tcW w:w="2016" w:type="dxa"/>
          </w:tcPr>
          <w:p w14:paraId="6333A306" w14:textId="77777777" w:rsidR="00564916" w:rsidRDefault="00564916" w:rsidP="0013652A"/>
        </w:tc>
        <w:tc>
          <w:tcPr>
            <w:tcW w:w="1512" w:type="dxa"/>
          </w:tcPr>
          <w:p w14:paraId="4F0205C7" w14:textId="77777777" w:rsidR="00564916" w:rsidRDefault="00564916" w:rsidP="0013652A"/>
        </w:tc>
        <w:tc>
          <w:tcPr>
            <w:tcW w:w="1512" w:type="dxa"/>
          </w:tcPr>
          <w:p w14:paraId="1BA49303" w14:textId="77777777" w:rsidR="00564916" w:rsidRDefault="00564916" w:rsidP="0013652A"/>
        </w:tc>
        <w:tc>
          <w:tcPr>
            <w:tcW w:w="2520" w:type="dxa"/>
          </w:tcPr>
          <w:p w14:paraId="13A8AD43" w14:textId="77777777" w:rsidR="00564916" w:rsidRDefault="00564916" w:rsidP="0013652A"/>
        </w:tc>
      </w:tr>
      <w:tr w:rsidR="00564916" w14:paraId="02DA43C8" w14:textId="77777777" w:rsidTr="00CA4D00">
        <w:trPr>
          <w:trHeight w:val="331"/>
        </w:trPr>
        <w:tc>
          <w:tcPr>
            <w:tcW w:w="2520" w:type="dxa"/>
          </w:tcPr>
          <w:p w14:paraId="6037B878" w14:textId="77777777" w:rsidR="00564916" w:rsidRDefault="00564916" w:rsidP="0013652A"/>
        </w:tc>
        <w:tc>
          <w:tcPr>
            <w:tcW w:w="2016" w:type="dxa"/>
          </w:tcPr>
          <w:p w14:paraId="54ACCD34" w14:textId="77777777" w:rsidR="00564916" w:rsidRDefault="00564916" w:rsidP="0013652A"/>
        </w:tc>
        <w:tc>
          <w:tcPr>
            <w:tcW w:w="1512" w:type="dxa"/>
          </w:tcPr>
          <w:p w14:paraId="0449162A" w14:textId="77777777" w:rsidR="00564916" w:rsidRDefault="00564916" w:rsidP="0013652A"/>
        </w:tc>
        <w:tc>
          <w:tcPr>
            <w:tcW w:w="1512" w:type="dxa"/>
          </w:tcPr>
          <w:p w14:paraId="02E40DAC" w14:textId="77777777" w:rsidR="00564916" w:rsidRDefault="00564916" w:rsidP="0013652A"/>
        </w:tc>
        <w:tc>
          <w:tcPr>
            <w:tcW w:w="2520" w:type="dxa"/>
          </w:tcPr>
          <w:p w14:paraId="01ED2CBF" w14:textId="77777777" w:rsidR="00564916" w:rsidRDefault="00564916" w:rsidP="0013652A"/>
        </w:tc>
      </w:tr>
      <w:tr w:rsidR="00EC1F4E" w14:paraId="583E4389" w14:textId="77777777" w:rsidTr="00CA4D00">
        <w:trPr>
          <w:trHeight w:val="331"/>
        </w:trPr>
        <w:tc>
          <w:tcPr>
            <w:tcW w:w="2520" w:type="dxa"/>
          </w:tcPr>
          <w:p w14:paraId="0A66F019" w14:textId="77777777" w:rsidR="00564916" w:rsidRDefault="00564916" w:rsidP="0013652A"/>
        </w:tc>
        <w:tc>
          <w:tcPr>
            <w:tcW w:w="2016" w:type="dxa"/>
          </w:tcPr>
          <w:p w14:paraId="2A15B3E2" w14:textId="77777777" w:rsidR="00EC1F4E" w:rsidRDefault="00EC1F4E" w:rsidP="0013652A"/>
        </w:tc>
        <w:tc>
          <w:tcPr>
            <w:tcW w:w="1512" w:type="dxa"/>
          </w:tcPr>
          <w:p w14:paraId="1DA2BCB9" w14:textId="77777777" w:rsidR="00EC1F4E" w:rsidRDefault="00EC1F4E" w:rsidP="0013652A"/>
        </w:tc>
        <w:tc>
          <w:tcPr>
            <w:tcW w:w="1512" w:type="dxa"/>
          </w:tcPr>
          <w:p w14:paraId="072ECD11" w14:textId="77777777" w:rsidR="00EC1F4E" w:rsidRDefault="00EC1F4E" w:rsidP="0013652A"/>
        </w:tc>
        <w:tc>
          <w:tcPr>
            <w:tcW w:w="2520" w:type="dxa"/>
          </w:tcPr>
          <w:p w14:paraId="297DC012" w14:textId="77777777" w:rsidR="00EC1F4E" w:rsidRDefault="00EC1F4E" w:rsidP="0013652A"/>
        </w:tc>
      </w:tr>
    </w:tbl>
    <w:p w14:paraId="67B1C62B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2A0C52F0" w14:textId="77777777" w:rsidR="008E3A9C" w:rsidRDefault="008E3A9C"/>
    <w:p w14:paraId="35D68992" w14:textId="77777777" w:rsidR="00404297" w:rsidRDefault="00404297"/>
    <w:p w14:paraId="02686B5A" w14:textId="77777777" w:rsidR="00404297" w:rsidRDefault="00404297"/>
    <w:p w14:paraId="7AEB0FD8" w14:textId="77777777" w:rsidR="00404297" w:rsidRDefault="00404297"/>
    <w:p w14:paraId="26CBBB7F" w14:textId="77777777" w:rsidR="00404297" w:rsidRDefault="00C32D2E">
      <w:r>
        <w:t>Your Signature:</w:t>
      </w:r>
    </w:p>
    <w:p w14:paraId="70E4C270" w14:textId="77777777" w:rsidR="00C32D2E" w:rsidRDefault="00C32D2E">
      <w:r>
        <w:t>Date:</w:t>
      </w:r>
    </w:p>
    <w:sectPr w:rsidR="00C32D2E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2BE8F" w14:textId="77777777" w:rsidR="00220E41" w:rsidRDefault="00220E41" w:rsidP="00E02929">
      <w:pPr>
        <w:spacing w:after="0"/>
      </w:pPr>
      <w:r>
        <w:separator/>
      </w:r>
    </w:p>
  </w:endnote>
  <w:endnote w:type="continuationSeparator" w:id="0">
    <w:p w14:paraId="2D1EC65F" w14:textId="77777777" w:rsidR="00220E41" w:rsidRDefault="00220E41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9DA84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A8CBF" w14:textId="77777777" w:rsidR="00220E41" w:rsidRDefault="00220E41" w:rsidP="00E02929">
      <w:pPr>
        <w:spacing w:after="0"/>
      </w:pPr>
      <w:r>
        <w:separator/>
      </w:r>
    </w:p>
  </w:footnote>
  <w:footnote w:type="continuationSeparator" w:id="0">
    <w:p w14:paraId="4937D2DC" w14:textId="77777777" w:rsidR="00220E41" w:rsidRDefault="00220E41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3629671C" w14:textId="77777777" w:rsidTr="00554FFA">
      <w:trPr>
        <w:trHeight w:val="821"/>
      </w:trPr>
      <w:tc>
        <w:tcPr>
          <w:tcW w:w="5040" w:type="dxa"/>
          <w:vAlign w:val="bottom"/>
        </w:tcPr>
        <w:p w14:paraId="08EBD5F0" w14:textId="77777777" w:rsidR="00FF7EBE" w:rsidRDefault="00E524A8" w:rsidP="007A565D">
          <w:r>
            <w:t>Natural Language Processing (NLP) Group</w:t>
          </w:r>
        </w:p>
        <w:p w14:paraId="5A7B0A2A" w14:textId="77777777" w:rsidR="00E524A8" w:rsidRDefault="00E524A8" w:rsidP="007A565D">
          <w:r>
            <w:t>Information Technology</w:t>
          </w:r>
        </w:p>
        <w:p w14:paraId="3D41CD04" w14:textId="77777777" w:rsidR="00E524A8" w:rsidRDefault="00E524A8" w:rsidP="007A565D"/>
      </w:tc>
      <w:tc>
        <w:tcPr>
          <w:tcW w:w="5040" w:type="dxa"/>
          <w:vAlign w:val="bottom"/>
        </w:tcPr>
        <w:p w14:paraId="2062F18A" w14:textId="77777777" w:rsidR="00E524A8" w:rsidRDefault="00E524A8" w:rsidP="00E524A8">
          <w:pPr>
            <w:rPr>
              <w:kern w:val="0"/>
            </w:rPr>
          </w:pPr>
        </w:p>
        <w:p w14:paraId="0ED901DE" w14:textId="77777777" w:rsidR="00FF7EBE" w:rsidRDefault="00E524A8" w:rsidP="003C1FC0">
          <w:pPr>
            <w:pStyle w:val="Graphic"/>
          </w:pPr>
          <w:r>
            <w:drawing>
              <wp:inline distT="0" distB="0" distL="0" distR="0" wp14:anchorId="641F7640" wp14:editId="26086711">
                <wp:extent cx="747539" cy="389028"/>
                <wp:effectExtent l="0" t="0" r="1905" b="5080"/>
                <wp:docPr id="1" name="Picture 1" descr="/var/folders/9g/ylwfj20n28jgst73rvvqwvr80000gr/T/com.microsoft.Word/Content.MSO/4E04909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9g/ylwfj20n28jgst73rvvqwvr80000gr/T/com.microsoft.Word/Content.MSO/4E04909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3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655F42" w14:textId="77777777"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A8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20E41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3E5DAA"/>
    <w:rsid w:val="00404297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64916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3643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3A9C"/>
    <w:rsid w:val="008E448C"/>
    <w:rsid w:val="00905D2C"/>
    <w:rsid w:val="00913758"/>
    <w:rsid w:val="00923E5C"/>
    <w:rsid w:val="0093672F"/>
    <w:rsid w:val="00984AEB"/>
    <w:rsid w:val="009B7AD6"/>
    <w:rsid w:val="009C3F23"/>
    <w:rsid w:val="00A01BF8"/>
    <w:rsid w:val="00A0528D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32D2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524A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EBFDF2"/>
  <w15:chartTrackingRefBased/>
  <w15:docId w15:val="{B078A258-4972-7643-8315-62730E5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lin/Library/Containers/com.microsoft.Word/Data/Library/Application%20Support/Microsoft/Office/16.0/DTS/Search/%7b4D3C5967-9681-C943-A21C-A7E731383C0D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A83A231FC6A499585F9D0ECFD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52BB5-0AF5-0145-8102-9E0889FF9BAB}"/>
      </w:docPartPr>
      <w:docPartBody>
        <w:p w:rsidR="00380B4F" w:rsidRDefault="001D5310">
          <w:pPr>
            <w:pStyle w:val="731A83A231FC6A499585F9D0ECFD72A0"/>
          </w:pPr>
          <w:r w:rsidRPr="00DF625C">
            <w:t>To get started right away, just tap any placeholder text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10"/>
    <w:rsid w:val="000018B4"/>
    <w:rsid w:val="001D5310"/>
    <w:rsid w:val="00380B4F"/>
    <w:rsid w:val="00A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BAEDB400E5E46B8C82A01979E61B0">
    <w:name w:val="BD6BAEDB400E5E46B8C82A01979E61B0"/>
  </w:style>
  <w:style w:type="paragraph" w:customStyle="1" w:styleId="05D895779CFF4749A57F7BD5D7449D49">
    <w:name w:val="05D895779CFF4749A57F7BD5D7449D49"/>
  </w:style>
  <w:style w:type="paragraph" w:customStyle="1" w:styleId="A809F1C71901554191D5A28652A50890">
    <w:name w:val="A809F1C71901554191D5A28652A50890"/>
  </w:style>
  <w:style w:type="paragraph" w:customStyle="1" w:styleId="B4B33D1A88EDDD4CAF365C08A91279D2">
    <w:name w:val="B4B33D1A88EDDD4CAF365C08A91279D2"/>
  </w:style>
  <w:style w:type="paragraph" w:customStyle="1" w:styleId="731A83A231FC6A499585F9D0ECFD72A0">
    <w:name w:val="731A83A231FC6A499585F9D0ECFD72A0"/>
  </w:style>
  <w:style w:type="paragraph" w:customStyle="1" w:styleId="02305E16642B4A4AB2555A8F6B332BE0">
    <w:name w:val="02305E16642B4A4AB2555A8F6B332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11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Support5 Tester</dc:creator>
  <cp:keywords/>
  <dc:description/>
  <cp:lastModifiedBy>Support5 Tester</cp:lastModifiedBy>
  <cp:revision>9</cp:revision>
  <dcterms:created xsi:type="dcterms:W3CDTF">2019-09-24T23:15:00Z</dcterms:created>
  <dcterms:modified xsi:type="dcterms:W3CDTF">2019-09-24T23:32:00Z</dcterms:modified>
</cp:coreProperties>
</file>